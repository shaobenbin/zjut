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sume Name"/>
        <w:tag w:val="Resume Name"/>
        <w:id w:val="-924265653"/>
        <w:placeholder>
          <w:docPart w:val="7D92CBC577D4488787C44F091F0F4111"/>
        </w:placeholder>
        <w:docPartList>
          <w:docPartGallery w:val="Quick Parts"/>
          <w:docPartCategory w:val=" Resume Name"/>
        </w:docPartList>
      </w:sdtPr>
      <w:sdtEndPr/>
      <w:sdtContent>
        <w:p w:rsidR="00FB6B5A" w:rsidRDefault="00184D9B">
          <w:sdt>
            <w:sdtPr>
              <w:id w:val="1404875842"/>
              <w:placeholder>
                <w:docPart w:val="5168607549B14EABB6955C96258EA9F8"/>
              </w:placeholder>
              <w:date w:fullDate="2013-07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F4E7D">
                <w:t>7/7/2013</w:t>
              </w:r>
            </w:sdtContent>
          </w:sdt>
          <w:r w:rsidR="00020CE3">
            <w:rPr>
              <w:noProof/>
            </w:rPr>
            <w:t xml:space="preserve"> </w:t>
          </w:r>
          <w:r w:rsidR="00995EFD">
            <w:rPr>
              <w:noProof/>
            </w:rPr>
            <w:t xml:space="preserve">                                                                                                                                                       </w:t>
          </w:r>
          <w:r w:rsidR="00995EFD">
            <w:rPr>
              <w:noProof/>
              <w:lang w:eastAsia="zh-CN"/>
            </w:rPr>
            <w:drawing>
              <wp:inline distT="0" distB="0" distL="0" distR="0">
                <wp:extent cx="1257300" cy="1619250"/>
                <wp:effectExtent l="0" t="0" r="0" b="0"/>
                <wp:docPr id="2" name="Picture 2" descr="C:\Users\shao\Downloads\P52771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hao\Downloads\P527710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6B5A" w:rsidRDefault="00184D9B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F24B88EABB98472380C2E3329B87A35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F4E7D">
                <w:rPr>
                  <w:rFonts w:eastAsia="宋体" w:hint="eastAsia"/>
                  <w:lang w:eastAsia="zh-CN"/>
                </w:rPr>
                <w:t>邵奔滨</w:t>
              </w:r>
              <w:r w:rsidR="001738CD">
                <w:rPr>
                  <w:rFonts w:eastAsia="宋体" w:hint="eastAsia"/>
                  <w:lang w:eastAsia="zh-CN"/>
                </w:rPr>
                <w:t>【男】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B86B774F73A0487984527E20599D9EE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B6B5A" w:rsidRDefault="00101B53">
              <w:pPr>
                <w:pStyle w:val="Phone"/>
              </w:pPr>
              <w:r>
                <w:rPr>
                  <w:rFonts w:hint="eastAsia"/>
                  <w:lang w:eastAsia="zh-CN"/>
                </w:rPr>
                <w:t>联系电话：</w:t>
              </w:r>
              <w:r w:rsidR="009F4E7D">
                <w:rPr>
                  <w:rFonts w:hint="eastAsia"/>
                  <w:lang w:eastAsia="zh-CN"/>
                </w:rPr>
                <w:t>15305712306</w:t>
              </w:r>
            </w:p>
          </w:sdtContent>
        </w:sdt>
        <w:p w:rsidR="00FB6B5A" w:rsidRDefault="00FB6B5A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D21DAC295FD640FFA00EF8E48A8F186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FB6B5A" w:rsidRDefault="009F4E7D">
              <w:pPr>
                <w:pStyle w:val="SenderAddress"/>
              </w:pPr>
              <w:r>
                <w:t>shaobenbin@gmail.com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1450DC34263F4D16B7B919B9C20752D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FB6B5A" w:rsidRDefault="009F4E7D">
              <w:pPr>
                <w:pStyle w:val="SenderAddress"/>
              </w:pPr>
              <w:r>
                <w:rPr>
                  <w:rFonts w:hint="eastAsia"/>
                  <w:lang w:eastAsia="zh-CN"/>
                </w:rPr>
                <w:t>杭州</w:t>
              </w:r>
            </w:p>
          </w:sdtContent>
        </w:sdt>
        <w:sdt>
          <w:sdtPr>
            <w:id w:val="1753779621"/>
            <w:placeholder>
              <w:docPart w:val="F443ACA10646430E8ED8FBF7FAA79189"/>
            </w:placeholder>
            <w:text/>
          </w:sdtPr>
          <w:sdtEndPr/>
          <w:sdtContent>
            <w:p w:rsidR="00FB6B5A" w:rsidRDefault="00A76764">
              <w:pPr>
                <w:pStyle w:val="SenderAddress"/>
              </w:pPr>
              <w:r w:rsidRPr="00A76764">
                <w:t>http://shaobenbin-gmail-com.iteye.com/</w:t>
              </w:r>
            </w:p>
          </w:sdtContent>
        </w:sdt>
        <w:p w:rsidR="00FB6B5A" w:rsidRDefault="00184D9B">
          <w:hyperlink r:id="rId13" w:history="1">
            <w:r w:rsidR="00A76764" w:rsidRPr="00A76764">
              <w:t>http://blog.csdn.net/ben_gmail</w:t>
            </w:r>
          </w:hyperlink>
        </w:p>
      </w:sdtContent>
    </w:sdt>
    <w:p w:rsidR="00FB6B5A" w:rsidRPr="009F4E7D" w:rsidRDefault="009F4E7D">
      <w:pPr>
        <w:pStyle w:val="SectionHeading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目标职位</w:t>
      </w:r>
    </w:p>
    <w:p w:rsidR="00FB6B5A" w:rsidRDefault="009F4E7D">
      <w:pPr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软件</w:t>
      </w:r>
      <w:r w:rsidR="00A76764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工程师</w:t>
      </w:r>
      <w:r w:rsidR="00A76764">
        <w:rPr>
          <w:rFonts w:hint="eastAsia"/>
          <w:lang w:eastAsia="zh-CN"/>
        </w:rPr>
        <w:t>，最重要可以继续写代码。如果有机会</w:t>
      </w:r>
      <w:r>
        <w:rPr>
          <w:rFonts w:hint="eastAsia"/>
          <w:lang w:eastAsia="zh-CN"/>
        </w:rPr>
        <w:t>让我接触其他语言的开发比如</w:t>
      </w:r>
      <w:r w:rsidR="00997235">
        <w:rPr>
          <w:rFonts w:hint="eastAsia"/>
          <w:lang w:eastAsia="zh-CN"/>
        </w:rPr>
        <w:t>rails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go</w:t>
      </w:r>
      <w:r w:rsidR="00101B53">
        <w:rPr>
          <w:rFonts w:hint="eastAsia"/>
          <w:lang w:eastAsia="zh-CN"/>
        </w:rPr>
        <w:t>语言等我也比较有兴趣，略微了解过一点点</w:t>
      </w:r>
      <w:r>
        <w:rPr>
          <w:rFonts w:hint="eastAsia"/>
          <w:lang w:eastAsia="zh-CN"/>
        </w:rPr>
        <w:t>。</w:t>
      </w:r>
    </w:p>
    <w:p w:rsidR="00FB6B5A" w:rsidRPr="009F4E7D" w:rsidRDefault="009F4E7D">
      <w:pPr>
        <w:pStyle w:val="SectionHeading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教育背景</w:t>
      </w:r>
    </w:p>
    <w:p w:rsidR="00FB6B5A" w:rsidRDefault="009F4E7D">
      <w:pPr>
        <w:pStyle w:val="Subsection"/>
        <w:rPr>
          <w:lang w:eastAsia="zh-CN"/>
        </w:rPr>
      </w:pPr>
      <w:r>
        <w:rPr>
          <w:rFonts w:eastAsia="宋体" w:hint="eastAsia"/>
          <w:lang w:eastAsia="zh-CN"/>
        </w:rPr>
        <w:t>浙江师范大学钱江学院</w:t>
      </w:r>
    </w:p>
    <w:p w:rsidR="00FB6B5A" w:rsidRDefault="009F4E7D">
      <w:pPr>
        <w:pStyle w:val="SubsectionDate"/>
        <w:spacing w:after="0"/>
        <w:rPr>
          <w:rStyle w:val="IntenseEmphasis"/>
          <w:lang w:eastAsia="zh-CN"/>
        </w:rPr>
      </w:pPr>
      <w:r>
        <w:rPr>
          <w:rFonts w:hint="eastAsia"/>
          <w:lang w:eastAsia="zh-CN"/>
        </w:rPr>
        <w:t>计算机基础与应用</w:t>
      </w:r>
      <w:r w:rsidR="00020CE3">
        <w:rPr>
          <w:color w:val="A9A57C" w:themeColor="accent1"/>
          <w:lang w:eastAsia="zh-CN"/>
        </w:rPr>
        <w:t>|</w:t>
      </w:r>
      <w:r w:rsidR="00020CE3">
        <w:rPr>
          <w:lang w:eastAsia="zh-CN"/>
        </w:rPr>
        <w:t xml:space="preserve"> </w:t>
      </w:r>
      <w:r w:rsidR="00997235">
        <w:rPr>
          <w:rFonts w:hint="eastAsia"/>
          <w:lang w:eastAsia="zh-CN"/>
        </w:rPr>
        <w:t>学士</w:t>
      </w:r>
      <w:r>
        <w:rPr>
          <w:rFonts w:hint="eastAsia"/>
          <w:lang w:eastAsia="zh-CN"/>
        </w:rPr>
        <w:t>学位</w:t>
      </w:r>
    </w:p>
    <w:p w:rsidR="00FB6B5A" w:rsidRDefault="009F4E7D">
      <w:pPr>
        <w:pStyle w:val="ListParagraph"/>
        <w:numPr>
          <w:ilvl w:val="0"/>
          <w:numId w:val="4"/>
        </w:numPr>
        <w:spacing w:after="0"/>
        <w:ind w:left="288" w:hanging="288"/>
        <w:rPr>
          <w:lang w:eastAsia="zh-CN"/>
        </w:rPr>
      </w:pPr>
      <w:r>
        <w:rPr>
          <w:rFonts w:hint="eastAsia"/>
          <w:lang w:eastAsia="zh-CN"/>
        </w:rPr>
        <w:t>大学期间获取国家初级程序员证书</w:t>
      </w:r>
    </w:p>
    <w:p w:rsidR="00FB6B5A" w:rsidRPr="009F4E7D" w:rsidRDefault="009F4E7D">
      <w:pPr>
        <w:pStyle w:val="SectionHeading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工作经历</w:t>
      </w:r>
    </w:p>
    <w:p w:rsidR="00FB6B5A" w:rsidRDefault="009F4E7D">
      <w:pPr>
        <w:spacing w:after="0"/>
        <w:rPr>
          <w:i/>
          <w:iCs/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</w:t>
      </w:r>
      <w:r>
        <w:rPr>
          <w:rFonts w:hint="eastAsia"/>
          <w:lang w:eastAsia="zh-CN"/>
        </w:rPr>
        <w:t>软件开发工程师</w:t>
      </w:r>
      <w:r w:rsidR="00020CE3">
        <w:rPr>
          <w:rStyle w:val="IntenseEmphasis"/>
          <w:lang w:eastAsia="zh-CN"/>
        </w:rPr>
        <w:t xml:space="preserve"> </w:t>
      </w:r>
      <w:r>
        <w:rPr>
          <w:rFonts w:hint="eastAsia"/>
          <w:b/>
          <w:bCs/>
          <w:i/>
          <w:iCs/>
          <w:color w:val="000000"/>
          <w:lang w:eastAsia="zh-CN"/>
        </w:rPr>
        <w:t>2008</w:t>
      </w:r>
      <w:r w:rsidR="00020CE3">
        <w:rPr>
          <w:lang w:eastAsia="zh-CN"/>
        </w:rPr>
        <w:t xml:space="preserve"> – </w:t>
      </w:r>
      <w:r>
        <w:rPr>
          <w:rFonts w:hint="eastAsia"/>
          <w:lang w:eastAsia="zh-CN"/>
        </w:rPr>
        <w:t>2013</w:t>
      </w:r>
    </w:p>
    <w:p w:rsidR="00FB6B5A" w:rsidRDefault="009F4E7D">
      <w:pPr>
        <w:rPr>
          <w:color w:val="675E47" w:themeColor="text2"/>
          <w:lang w:eastAsia="zh-CN"/>
        </w:rPr>
      </w:pPr>
      <w:r>
        <w:rPr>
          <w:rFonts w:hint="eastAsia"/>
          <w:color w:val="675E47" w:themeColor="text2"/>
          <w:lang w:eastAsia="zh-CN"/>
        </w:rPr>
        <w:t>浙江鸿程计算机系统有限公司</w:t>
      </w:r>
      <w:r w:rsidR="00020CE3">
        <w:rPr>
          <w:color w:val="675E47" w:themeColor="text2"/>
          <w:lang w:eastAsia="zh-CN"/>
        </w:rPr>
        <w:t xml:space="preserve"> | </w:t>
      </w:r>
      <w:r>
        <w:rPr>
          <w:rFonts w:hint="eastAsia"/>
          <w:color w:val="675E47" w:themeColor="text2"/>
          <w:lang w:eastAsia="zh-CN"/>
        </w:rPr>
        <w:t>杭州武林门电信大楼</w:t>
      </w:r>
    </w:p>
    <w:p w:rsidR="00FB6B5A" w:rsidRDefault="009F4E7D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bookmarkStart w:id="0" w:name="_GoBack"/>
      <w:bookmarkEnd w:id="0"/>
    </w:p>
    <w:p w:rsidR="00FB6B5A" w:rsidRPr="001D6F4D" w:rsidRDefault="001D6F4D">
      <w:pPr>
        <w:pStyle w:val="SectionHeading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专业技能</w:t>
      </w:r>
    </w:p>
    <w:p w:rsidR="00FB6B5A" w:rsidRDefault="009F4E7D" w:rsidP="00A76764">
      <w:pPr>
        <w:pStyle w:val="ListParagraph"/>
        <w:numPr>
          <w:ilvl w:val="0"/>
          <w:numId w:val="4"/>
        </w:numPr>
        <w:spacing w:after="0"/>
        <w:ind w:left="288" w:hanging="288"/>
      </w:pPr>
      <w:r>
        <w:rPr>
          <w:lang w:eastAsia="zh-CN"/>
        </w:rPr>
        <w:t>J</w:t>
      </w:r>
      <w:r>
        <w:rPr>
          <w:rFonts w:hint="eastAsia"/>
          <w:lang w:eastAsia="zh-CN"/>
        </w:rPr>
        <w:t>ava</w:t>
      </w:r>
    </w:p>
    <w:p w:rsidR="00A76764" w:rsidRPr="00A76764" w:rsidRDefault="00A76764" w:rsidP="00A76764">
      <w:pPr>
        <w:pStyle w:val="SectionHeading"/>
        <w:rPr>
          <w:rFonts w:eastAsia="宋体"/>
          <w:lang w:eastAsia="zh-CN"/>
        </w:rPr>
      </w:pPr>
      <w:r w:rsidRPr="00A76764">
        <w:rPr>
          <w:rFonts w:eastAsia="宋体" w:hint="eastAsia"/>
          <w:lang w:eastAsia="zh-CN"/>
        </w:rPr>
        <w:lastRenderedPageBreak/>
        <w:t>备注</w:t>
      </w:r>
    </w:p>
    <w:p w:rsidR="00A76764" w:rsidRDefault="00A76764" w:rsidP="00A76764">
      <w:pPr>
        <w:spacing w:after="200" w:line="276" w:lineRule="auto"/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1D6F4D">
        <w:rPr>
          <w:rFonts w:hint="eastAsia"/>
          <w:lang w:eastAsia="zh-CN"/>
        </w:rPr>
        <w:t>我当前正处于离职流程过程中，目前流程还未完全走完。</w:t>
      </w:r>
    </w:p>
    <w:p w:rsidR="009F4E7D" w:rsidRDefault="009F4E7D">
      <w:pPr>
        <w:spacing w:after="200" w:line="276" w:lineRule="auto"/>
        <w:rPr>
          <w:lang w:eastAsia="zh-CN"/>
        </w:rPr>
      </w:pPr>
    </w:p>
    <w:sectPr w:rsidR="009F4E7D">
      <w:headerReference w:type="even" r:id="rId14"/>
      <w:footerReference w:type="even" r:id="rId15"/>
      <w:footerReference w:type="default" r:id="rId16"/>
      <w:headerReference w:type="first" r:id="rId17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D9B" w:rsidRDefault="00184D9B">
      <w:pPr>
        <w:spacing w:after="0" w:line="240" w:lineRule="auto"/>
      </w:pPr>
      <w:r>
        <w:separator/>
      </w:r>
    </w:p>
  </w:endnote>
  <w:endnote w:type="continuationSeparator" w:id="0">
    <w:p w:rsidR="00184D9B" w:rsidRDefault="0018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5A" w:rsidRDefault="00020CE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FB6B5A" w:rsidRDefault="00FB6B5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FB6B5A" w:rsidRDefault="00FB6B5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B6B5A" w:rsidRDefault="00020CE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995EFD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FB6B5A" w:rsidRDefault="00020CE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995EFD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5A" w:rsidRDefault="00020CE3"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FB6B5A" w:rsidRDefault="00FB6B5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FB6B5A" w:rsidRDefault="00FB6B5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B6B5A" w:rsidRDefault="00020CE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FB6B5A" w:rsidRDefault="00020CE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D9B" w:rsidRDefault="00184D9B">
      <w:pPr>
        <w:spacing w:after="0" w:line="240" w:lineRule="auto"/>
      </w:pPr>
      <w:r>
        <w:separator/>
      </w:r>
    </w:p>
  </w:footnote>
  <w:footnote w:type="continuationSeparator" w:id="0">
    <w:p w:rsidR="00184D9B" w:rsidRDefault="0018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5A" w:rsidRDefault="00020CE3">
    <w:pPr>
      <w:pStyle w:val="Header"/>
    </w:pP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6B5A" w:rsidRDefault="00020CE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FB6B5A" w:rsidRDefault="00020CE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FB6B5A" w:rsidRDefault="00FB6B5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FB6B5A" w:rsidRDefault="00FB6B5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5A" w:rsidRDefault="00020CE3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FB6B5A" w:rsidRDefault="00FB6B5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B6B5A" w:rsidRDefault="00FB6B5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FB6B5A" w:rsidRDefault="00FB6B5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7D"/>
    <w:rsid w:val="00020CE3"/>
    <w:rsid w:val="00101B53"/>
    <w:rsid w:val="001738CD"/>
    <w:rsid w:val="00184D9B"/>
    <w:rsid w:val="001D6F4D"/>
    <w:rsid w:val="001F6AE0"/>
    <w:rsid w:val="00295636"/>
    <w:rsid w:val="00330225"/>
    <w:rsid w:val="00873D68"/>
    <w:rsid w:val="0096532F"/>
    <w:rsid w:val="00995EFD"/>
    <w:rsid w:val="00997235"/>
    <w:rsid w:val="009F4E7D"/>
    <w:rsid w:val="00A76764"/>
    <w:rsid w:val="00D0053B"/>
    <w:rsid w:val="00D829EA"/>
    <w:rsid w:val="00E0398F"/>
    <w:rsid w:val="00ED60CD"/>
    <w:rsid w:val="00FB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A767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semiHidden/>
    <w:unhideWhenUsed/>
    <w:rsid w:val="00A76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blog.csdn.net/ben_gma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o\AppData\Roaming\Microsoft\Template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92CBC577D4488787C44F091F0F4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FD21-2A17-4D2E-B98F-7A558A6E1B5A}"/>
      </w:docPartPr>
      <w:docPartBody>
        <w:p w:rsidR="00F00109" w:rsidRDefault="003F3B8E">
          <w:pPr>
            <w:pStyle w:val="7D92CBC577D4488787C44F091F0F411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168607549B14EABB6955C96258E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93C1E-00CD-4FAF-98D9-D3020F926018}"/>
      </w:docPartPr>
      <w:docPartBody>
        <w:p w:rsidR="00F00109" w:rsidRDefault="003F3B8E">
          <w:pPr>
            <w:pStyle w:val="5168607549B14EABB6955C96258EA9F8"/>
          </w:pPr>
          <w:r>
            <w:t>[Type the date]</w:t>
          </w:r>
        </w:p>
      </w:docPartBody>
    </w:docPart>
    <w:docPart>
      <w:docPartPr>
        <w:name w:val="F24B88EABB98472380C2E3329B87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B2FF-FE6D-433E-A12B-6B6961FF972F}"/>
      </w:docPartPr>
      <w:docPartBody>
        <w:p w:rsidR="00F00109" w:rsidRDefault="003F3B8E">
          <w:pPr>
            <w:pStyle w:val="F24B88EABB98472380C2E3329B87A35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86B774F73A0487984527E20599D9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613FB-A71F-4D90-9DAB-535B4FDEB06F}"/>
      </w:docPartPr>
      <w:docPartBody>
        <w:p w:rsidR="00F00109" w:rsidRDefault="003F3B8E">
          <w:pPr>
            <w:pStyle w:val="B86B774F73A0487984527E20599D9EE9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21DAC295FD640FFA00EF8E48A8F1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2B91-4ED2-460D-ACB1-AC3089978F4C}"/>
      </w:docPartPr>
      <w:docPartBody>
        <w:p w:rsidR="00F00109" w:rsidRDefault="003F3B8E">
          <w:pPr>
            <w:pStyle w:val="D21DAC295FD640FFA00EF8E48A8F186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450DC34263F4D16B7B919B9C2075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9D425-4C36-4B12-AA9E-8860C0E6029F}"/>
      </w:docPartPr>
      <w:docPartBody>
        <w:p w:rsidR="00F00109" w:rsidRDefault="003F3B8E">
          <w:pPr>
            <w:pStyle w:val="1450DC34263F4D16B7B919B9C20752D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443ACA10646430E8ED8FBF7FAA7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85EEE-31C5-4E49-B57D-17F0625BE209}"/>
      </w:docPartPr>
      <w:docPartBody>
        <w:p w:rsidR="00F00109" w:rsidRDefault="003F3B8E">
          <w:pPr>
            <w:pStyle w:val="F443ACA10646430E8ED8FBF7FAA79189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8E"/>
    <w:rsid w:val="003F3B8E"/>
    <w:rsid w:val="009E0671"/>
    <w:rsid w:val="00A761DC"/>
    <w:rsid w:val="00F0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D92CBC577D4488787C44F091F0F4111">
    <w:name w:val="7D92CBC577D4488787C44F091F0F4111"/>
  </w:style>
  <w:style w:type="paragraph" w:customStyle="1" w:styleId="5168607549B14EABB6955C96258EA9F8">
    <w:name w:val="5168607549B14EABB6955C96258EA9F8"/>
  </w:style>
  <w:style w:type="paragraph" w:customStyle="1" w:styleId="F24B88EABB98472380C2E3329B87A357">
    <w:name w:val="F24B88EABB98472380C2E3329B87A357"/>
  </w:style>
  <w:style w:type="paragraph" w:customStyle="1" w:styleId="B86B774F73A0487984527E20599D9EE9">
    <w:name w:val="B86B774F73A0487984527E20599D9EE9"/>
  </w:style>
  <w:style w:type="paragraph" w:customStyle="1" w:styleId="D21DAC295FD640FFA00EF8E48A8F1866">
    <w:name w:val="D21DAC295FD640FFA00EF8E48A8F1866"/>
  </w:style>
  <w:style w:type="paragraph" w:customStyle="1" w:styleId="1450DC34263F4D16B7B919B9C20752D3">
    <w:name w:val="1450DC34263F4D16B7B919B9C20752D3"/>
  </w:style>
  <w:style w:type="paragraph" w:customStyle="1" w:styleId="F443ACA10646430E8ED8FBF7FAA79189">
    <w:name w:val="F443ACA10646430E8ED8FBF7FAA79189"/>
  </w:style>
  <w:style w:type="paragraph" w:customStyle="1" w:styleId="876DAD0408E546FCACC50A4B34125014">
    <w:name w:val="876DAD0408E546FCACC50A4B34125014"/>
  </w:style>
  <w:style w:type="paragraph" w:customStyle="1" w:styleId="B49BA27C2E0A4BE7B4C1571F1B0BC344">
    <w:name w:val="B49BA27C2E0A4BE7B4C1571F1B0BC344"/>
  </w:style>
  <w:style w:type="paragraph" w:customStyle="1" w:styleId="DC144EA6DDAE4999B6668C7662731C1E">
    <w:name w:val="DC144EA6DDAE4999B6668C7662731C1E"/>
  </w:style>
  <w:style w:type="paragraph" w:customStyle="1" w:styleId="DAACFEC358B541E5BB1A6290A07F0A07">
    <w:name w:val="DAACFEC358B541E5BB1A6290A07F0A07"/>
  </w:style>
  <w:style w:type="paragraph" w:customStyle="1" w:styleId="32E5EDAF11E14AF183CAC9550518F53F">
    <w:name w:val="32E5EDAF11E14AF183CAC9550518F53F"/>
  </w:style>
  <w:style w:type="paragraph" w:customStyle="1" w:styleId="2A0AD95AB20B486FBDED937B3F105429">
    <w:name w:val="2A0AD95AB20B486FBDED937B3F105429"/>
  </w:style>
  <w:style w:type="paragraph" w:customStyle="1" w:styleId="84C26AFE3B0042C4AF809EC70634DF38">
    <w:name w:val="84C26AFE3B0042C4AF809EC70634DF38"/>
  </w:style>
  <w:style w:type="paragraph" w:customStyle="1" w:styleId="73747FFFA61B4A0AB7F3DE8320C333AD">
    <w:name w:val="73747FFFA61B4A0AB7F3DE8320C333AD"/>
  </w:style>
  <w:style w:type="paragraph" w:customStyle="1" w:styleId="568126EC25A44CA2B87E687A7A53470F">
    <w:name w:val="568126EC25A44CA2B87E687A7A53470F"/>
  </w:style>
  <w:style w:type="paragraph" w:customStyle="1" w:styleId="7CCBCD0D406F494EA6F445AED92265BF">
    <w:name w:val="7CCBCD0D406F494EA6F445AED92265BF"/>
  </w:style>
  <w:style w:type="paragraph" w:customStyle="1" w:styleId="0EF84D061B75474EAA1A366CD2CC1BFF">
    <w:name w:val="0EF84D061B75474EAA1A366CD2CC1BFF"/>
  </w:style>
  <w:style w:type="paragraph" w:customStyle="1" w:styleId="C8E0FE4418064BD089CE18A652133746">
    <w:name w:val="C8E0FE4418064BD089CE18A6521337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D92CBC577D4488787C44F091F0F4111">
    <w:name w:val="7D92CBC577D4488787C44F091F0F4111"/>
  </w:style>
  <w:style w:type="paragraph" w:customStyle="1" w:styleId="5168607549B14EABB6955C96258EA9F8">
    <w:name w:val="5168607549B14EABB6955C96258EA9F8"/>
  </w:style>
  <w:style w:type="paragraph" w:customStyle="1" w:styleId="F24B88EABB98472380C2E3329B87A357">
    <w:name w:val="F24B88EABB98472380C2E3329B87A357"/>
  </w:style>
  <w:style w:type="paragraph" w:customStyle="1" w:styleId="B86B774F73A0487984527E20599D9EE9">
    <w:name w:val="B86B774F73A0487984527E20599D9EE9"/>
  </w:style>
  <w:style w:type="paragraph" w:customStyle="1" w:styleId="D21DAC295FD640FFA00EF8E48A8F1866">
    <w:name w:val="D21DAC295FD640FFA00EF8E48A8F1866"/>
  </w:style>
  <w:style w:type="paragraph" w:customStyle="1" w:styleId="1450DC34263F4D16B7B919B9C20752D3">
    <w:name w:val="1450DC34263F4D16B7B919B9C20752D3"/>
  </w:style>
  <w:style w:type="paragraph" w:customStyle="1" w:styleId="F443ACA10646430E8ED8FBF7FAA79189">
    <w:name w:val="F443ACA10646430E8ED8FBF7FAA79189"/>
  </w:style>
  <w:style w:type="paragraph" w:customStyle="1" w:styleId="876DAD0408E546FCACC50A4B34125014">
    <w:name w:val="876DAD0408E546FCACC50A4B34125014"/>
  </w:style>
  <w:style w:type="paragraph" w:customStyle="1" w:styleId="B49BA27C2E0A4BE7B4C1571F1B0BC344">
    <w:name w:val="B49BA27C2E0A4BE7B4C1571F1B0BC344"/>
  </w:style>
  <w:style w:type="paragraph" w:customStyle="1" w:styleId="DC144EA6DDAE4999B6668C7662731C1E">
    <w:name w:val="DC144EA6DDAE4999B6668C7662731C1E"/>
  </w:style>
  <w:style w:type="paragraph" w:customStyle="1" w:styleId="DAACFEC358B541E5BB1A6290A07F0A07">
    <w:name w:val="DAACFEC358B541E5BB1A6290A07F0A07"/>
  </w:style>
  <w:style w:type="paragraph" w:customStyle="1" w:styleId="32E5EDAF11E14AF183CAC9550518F53F">
    <w:name w:val="32E5EDAF11E14AF183CAC9550518F53F"/>
  </w:style>
  <w:style w:type="paragraph" w:customStyle="1" w:styleId="2A0AD95AB20B486FBDED937B3F105429">
    <w:name w:val="2A0AD95AB20B486FBDED937B3F105429"/>
  </w:style>
  <w:style w:type="paragraph" w:customStyle="1" w:styleId="84C26AFE3B0042C4AF809EC70634DF38">
    <w:name w:val="84C26AFE3B0042C4AF809EC70634DF38"/>
  </w:style>
  <w:style w:type="paragraph" w:customStyle="1" w:styleId="73747FFFA61B4A0AB7F3DE8320C333AD">
    <w:name w:val="73747FFFA61B4A0AB7F3DE8320C333AD"/>
  </w:style>
  <w:style w:type="paragraph" w:customStyle="1" w:styleId="568126EC25A44CA2B87E687A7A53470F">
    <w:name w:val="568126EC25A44CA2B87E687A7A53470F"/>
  </w:style>
  <w:style w:type="paragraph" w:customStyle="1" w:styleId="7CCBCD0D406F494EA6F445AED92265BF">
    <w:name w:val="7CCBCD0D406F494EA6F445AED92265BF"/>
  </w:style>
  <w:style w:type="paragraph" w:customStyle="1" w:styleId="0EF84D061B75474EAA1A366CD2CC1BFF">
    <w:name w:val="0EF84D061B75474EAA1A366CD2CC1BFF"/>
  </w:style>
  <w:style w:type="paragraph" w:customStyle="1" w:styleId="C8E0FE4418064BD089CE18A652133746">
    <w:name w:val="C8E0FE4418064BD089CE18A652133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杭州</CompanyAddress>
  <CompanyPhone>联系电话：15305712306</CompanyPhone>
  <CompanyFax/>
  <CompanyEmail>shaobenbin@gmail.com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A569F-B82C-42D7-A21A-E6E3E2FD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45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邵奔滨【男】</dc:creator>
  <cp:lastModifiedBy>shao</cp:lastModifiedBy>
  <cp:revision>14</cp:revision>
  <dcterms:created xsi:type="dcterms:W3CDTF">2013-07-05T04:57:00Z</dcterms:created>
  <dcterms:modified xsi:type="dcterms:W3CDTF">2013-08-04T04:12:00Z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